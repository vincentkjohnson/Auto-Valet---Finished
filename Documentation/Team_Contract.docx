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D9465" w14:textId="6D1178FC" w:rsidR="00951CDB" w:rsidRPr="00BA63E4" w:rsidRDefault="002725AF" w:rsidP="00BA63E4">
      <w:pPr>
        <w:pStyle w:val="Title"/>
        <w:jc w:val="center"/>
      </w:pPr>
      <w:r>
        <w:t>Team Contract</w:t>
      </w:r>
    </w:p>
    <w:p w14:paraId="5BF20C10" w14:textId="77777777" w:rsidR="002725AF" w:rsidRDefault="002725AF" w:rsidP="002725AF"/>
    <w:p w14:paraId="6066A22C" w14:textId="2826DB1D" w:rsidR="002725AF" w:rsidRDefault="002725AF" w:rsidP="002725AF">
      <w:r>
        <w:t xml:space="preserve">Team Name: </w:t>
      </w:r>
      <w:r w:rsidR="000259D2">
        <w:t>“To Be Decided”</w:t>
      </w:r>
      <w:r>
        <w:t xml:space="preserve">  Date:</w:t>
      </w:r>
      <w:r w:rsidR="000259D2">
        <w:t xml:space="preserve"> 04/09/19</w:t>
      </w:r>
    </w:p>
    <w:p w14:paraId="44DE9C1C" w14:textId="77777777" w:rsidR="002725AF" w:rsidRDefault="002725AF" w:rsidP="002725AF"/>
    <w:tbl>
      <w:tblPr>
        <w:tblStyle w:val="TableGrid"/>
        <w:tblW w:w="9355" w:type="dxa"/>
        <w:tblLook w:val="00A0" w:firstRow="1" w:lastRow="0" w:firstColumn="1" w:lastColumn="0" w:noHBand="0" w:noVBand="0"/>
      </w:tblPr>
      <w:tblGrid>
        <w:gridCol w:w="9355"/>
      </w:tblGrid>
      <w:tr w:rsidR="002725AF" w14:paraId="3854CE8C" w14:textId="77777777" w:rsidTr="002725AF">
        <w:tc>
          <w:tcPr>
            <w:tcW w:w="9355" w:type="dxa"/>
          </w:tcPr>
          <w:p w14:paraId="5C68556A" w14:textId="77777777" w:rsidR="002725AF" w:rsidRDefault="002725AF" w:rsidP="000259D2">
            <w:r>
              <w:t xml:space="preserve">GOALS: What are our team goals for this project? </w:t>
            </w:r>
          </w:p>
          <w:p w14:paraId="29A19EC6" w14:textId="77777777" w:rsidR="002725AF" w:rsidRDefault="002725AF" w:rsidP="000259D2">
            <w:r>
              <w:t>What do we want to accomplish? What skills do we want to develop or refine?</w:t>
            </w:r>
          </w:p>
        </w:tc>
      </w:tr>
      <w:tr w:rsidR="002725AF" w14:paraId="0B60E6E5" w14:textId="77777777" w:rsidTr="002725AF">
        <w:tc>
          <w:tcPr>
            <w:tcW w:w="9355" w:type="dxa"/>
          </w:tcPr>
          <w:p w14:paraId="0447CA32" w14:textId="5785714D" w:rsidR="002725AF" w:rsidRDefault="000259D2" w:rsidP="000259D2">
            <w:r>
              <w:t>Develop an AV application that can successfully navigate through an obstacle area, while mapping obstacles it encounters to a User Interface (Putty).</w:t>
            </w:r>
          </w:p>
          <w:p w14:paraId="51248F5E" w14:textId="77777777" w:rsidR="002725AF" w:rsidRDefault="002725AF" w:rsidP="000259D2"/>
          <w:p w14:paraId="5A3AF8DF" w14:textId="77777777" w:rsidR="002725AF" w:rsidRDefault="002725AF" w:rsidP="000259D2"/>
          <w:p w14:paraId="15B5A5CC" w14:textId="77777777" w:rsidR="00B90811" w:rsidRDefault="00B90811" w:rsidP="000259D2"/>
          <w:p w14:paraId="4347F68F" w14:textId="77777777" w:rsidR="002725AF" w:rsidRDefault="002725AF" w:rsidP="000259D2"/>
          <w:p w14:paraId="3ACAA677" w14:textId="77777777" w:rsidR="002725AF" w:rsidRDefault="002725AF" w:rsidP="000259D2"/>
        </w:tc>
      </w:tr>
      <w:tr w:rsidR="002725AF" w14:paraId="08D51A60" w14:textId="77777777" w:rsidTr="002725AF">
        <w:tc>
          <w:tcPr>
            <w:tcW w:w="9355" w:type="dxa"/>
          </w:tcPr>
          <w:p w14:paraId="1F86937E" w14:textId="77777777" w:rsidR="002725AF" w:rsidRDefault="002725AF" w:rsidP="000259D2">
            <w:r>
              <w:t>EXPECTATIONS: What do we expect of one another in regard to attendance at meetings, participation, frequency of communication, the quality of work, etc.?</w:t>
            </w:r>
          </w:p>
        </w:tc>
      </w:tr>
      <w:tr w:rsidR="002725AF" w14:paraId="1223E5E2" w14:textId="77777777" w:rsidTr="002725AF">
        <w:trPr>
          <w:trHeight w:val="368"/>
        </w:trPr>
        <w:tc>
          <w:tcPr>
            <w:tcW w:w="9355" w:type="dxa"/>
          </w:tcPr>
          <w:p w14:paraId="726180EE" w14:textId="7949D71C" w:rsidR="002725AF" w:rsidRDefault="000259D2" w:rsidP="000259D2">
            <w:pPr>
              <w:tabs>
                <w:tab w:val="left" w:pos="1710"/>
              </w:tabs>
            </w:pPr>
            <w:r>
              <w:t>Be there every week, unless they contact the group with a legitimate excuse at least 24 hours prior.</w:t>
            </w:r>
          </w:p>
          <w:p w14:paraId="4623F6AF" w14:textId="71A26A70" w:rsidR="002725AF" w:rsidRDefault="00A66CDF" w:rsidP="000259D2">
            <w:r>
              <w:t xml:space="preserve">Be actively participating at each team meeting. </w:t>
            </w:r>
          </w:p>
          <w:p w14:paraId="6CBB7887" w14:textId="63E6E033" w:rsidR="002725AF" w:rsidRDefault="00A66CDF" w:rsidP="000259D2">
            <w:r>
              <w:t>Comments code so everyone can understand what is happening.</w:t>
            </w:r>
          </w:p>
          <w:p w14:paraId="6F0BD4E4" w14:textId="77777777" w:rsidR="002725AF" w:rsidRDefault="002725AF" w:rsidP="000259D2"/>
          <w:p w14:paraId="33F326CA" w14:textId="77777777" w:rsidR="002725AF" w:rsidRDefault="002725AF" w:rsidP="000259D2"/>
        </w:tc>
      </w:tr>
      <w:tr w:rsidR="002725AF" w14:paraId="7DBF5A57" w14:textId="77777777" w:rsidTr="002725AF">
        <w:tc>
          <w:tcPr>
            <w:tcW w:w="9355" w:type="dxa"/>
          </w:tcPr>
          <w:p w14:paraId="0636C20F" w14:textId="77777777" w:rsidR="002725AF" w:rsidRDefault="002725AF" w:rsidP="000259D2">
            <w:r>
              <w:t xml:space="preserve">POLICIES &amp; PROCEDURES: What rules can we agree on to help us meet our goals and expectations? </w:t>
            </w:r>
          </w:p>
        </w:tc>
      </w:tr>
      <w:tr w:rsidR="002725AF" w14:paraId="022AAE89" w14:textId="77777777" w:rsidTr="002725AF">
        <w:tc>
          <w:tcPr>
            <w:tcW w:w="9355" w:type="dxa"/>
          </w:tcPr>
          <w:p w14:paraId="30F9B1D8" w14:textId="60399A96" w:rsidR="002725AF" w:rsidRDefault="00A66CDF" w:rsidP="000259D2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  <w:r>
              <w:t>See above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1"/>
                </mc:Choice>
                <mc:Fallback>
                  <w:t>↑</w:t>
                </mc:Fallback>
              </mc:AlternateContent>
            </w:r>
          </w:p>
          <w:p w14:paraId="0B4BC79C" w14:textId="77777777" w:rsidR="002725AF" w:rsidRDefault="002725AF" w:rsidP="000259D2"/>
          <w:p w14:paraId="753567C3" w14:textId="77777777" w:rsidR="002725AF" w:rsidRDefault="002725AF" w:rsidP="000259D2"/>
          <w:p w14:paraId="1CDA979B" w14:textId="77777777" w:rsidR="002725AF" w:rsidRDefault="002725AF" w:rsidP="000259D2"/>
          <w:p w14:paraId="4BD77940" w14:textId="77777777" w:rsidR="00B90811" w:rsidRDefault="00B90811" w:rsidP="000259D2"/>
          <w:p w14:paraId="08F6E137" w14:textId="77777777" w:rsidR="002725AF" w:rsidRDefault="002725AF" w:rsidP="000259D2"/>
        </w:tc>
      </w:tr>
      <w:tr w:rsidR="002725AF" w14:paraId="6CB551A1" w14:textId="77777777" w:rsidTr="002725AF">
        <w:tc>
          <w:tcPr>
            <w:tcW w:w="9355" w:type="dxa"/>
          </w:tcPr>
          <w:p w14:paraId="3A76700C" w14:textId="77777777" w:rsidR="002725AF" w:rsidRDefault="002725AF" w:rsidP="000259D2">
            <w:r>
              <w:t xml:space="preserve">CONSEQUENCES: How will we address non-performance in regard to these goals, expectations, policies and procedures? </w:t>
            </w:r>
          </w:p>
        </w:tc>
      </w:tr>
      <w:tr w:rsidR="002725AF" w14:paraId="7E7F9E91" w14:textId="77777777" w:rsidTr="002725AF">
        <w:tc>
          <w:tcPr>
            <w:tcW w:w="9355" w:type="dxa"/>
          </w:tcPr>
          <w:p w14:paraId="065AA2AB" w14:textId="4DC4838C" w:rsidR="002725AF" w:rsidRDefault="00A66CDF" w:rsidP="000259D2">
            <w:r>
              <w:t xml:space="preserve">Talk with them and see if they will change their ways, if not, we will talk with the TAs and this may incur a grade penalty. </w:t>
            </w:r>
            <w:r w:rsidRPr="00A66CDF">
              <w:rPr>
                <w:sz w:val="8"/>
                <w:szCs w:val="8"/>
              </w:rPr>
              <w:t>If this does not work, we will burn them at the stake.</w:t>
            </w:r>
          </w:p>
          <w:p w14:paraId="5E1F2714" w14:textId="77777777" w:rsidR="002725AF" w:rsidRDefault="002725AF" w:rsidP="000259D2"/>
          <w:p w14:paraId="6C2B0381" w14:textId="77777777" w:rsidR="002725AF" w:rsidRDefault="002725AF" w:rsidP="000259D2"/>
          <w:p w14:paraId="49325284" w14:textId="77777777" w:rsidR="002725AF" w:rsidRDefault="002725AF" w:rsidP="000259D2"/>
          <w:p w14:paraId="1A1DA640" w14:textId="49DBFD88" w:rsidR="002725AF" w:rsidRDefault="002725AF" w:rsidP="000259D2">
            <w:bookmarkStart w:id="0" w:name="_GoBack"/>
            <w:bookmarkEnd w:id="0"/>
          </w:p>
        </w:tc>
      </w:tr>
    </w:tbl>
    <w:p w14:paraId="24E2F0E9" w14:textId="77777777" w:rsidR="002725AF" w:rsidRDefault="002725AF">
      <w:pPr>
        <w:rPr>
          <w:b/>
        </w:rPr>
      </w:pPr>
      <w:r>
        <w:rPr>
          <w:b/>
        </w:rPr>
        <w:lastRenderedPageBreak/>
        <w:br w:type="page"/>
      </w:r>
    </w:p>
    <w:p w14:paraId="188AF70D" w14:textId="0E24627C" w:rsidR="002725AF" w:rsidRPr="002725AF" w:rsidRDefault="002725AF" w:rsidP="002725AF">
      <w:pPr>
        <w:rPr>
          <w:b/>
        </w:rPr>
      </w:pPr>
      <w:r w:rsidRPr="002725AF">
        <w:rPr>
          <w:b/>
        </w:rPr>
        <w:lastRenderedPageBreak/>
        <w:t>We share these goals and expectations, and agree to these policies, procedures, and consequences.</w:t>
      </w:r>
    </w:p>
    <w:p w14:paraId="26347ED6" w14:textId="77777777" w:rsidR="002725AF" w:rsidRDefault="002725AF" w:rsidP="002725AF"/>
    <w:p w14:paraId="46F2900D" w14:textId="77777777" w:rsidR="002725AF" w:rsidRDefault="002725AF" w:rsidP="002725AF">
      <w:pPr>
        <w:pBdr>
          <w:bottom w:val="single" w:sz="12" w:space="1" w:color="auto"/>
        </w:pBdr>
      </w:pPr>
    </w:p>
    <w:p w14:paraId="628D1CAC" w14:textId="77777777" w:rsidR="002725AF" w:rsidRDefault="002725AF" w:rsidP="002725AF">
      <w:r>
        <w:t>Team member name</w:t>
      </w:r>
    </w:p>
    <w:p w14:paraId="5A91E1D4" w14:textId="77777777" w:rsidR="002725AF" w:rsidRDefault="002725AF" w:rsidP="002725AF"/>
    <w:p w14:paraId="299158B6" w14:textId="77777777" w:rsidR="002725AF" w:rsidRDefault="002725AF" w:rsidP="002725AF">
      <w:pPr>
        <w:pBdr>
          <w:bottom w:val="single" w:sz="12" w:space="1" w:color="auto"/>
        </w:pBdr>
      </w:pPr>
    </w:p>
    <w:p w14:paraId="4804F7A9" w14:textId="77777777" w:rsidR="002725AF" w:rsidRDefault="002725AF" w:rsidP="002725AF">
      <w:r>
        <w:t>Team member name</w:t>
      </w:r>
    </w:p>
    <w:p w14:paraId="019DFB6B" w14:textId="77777777" w:rsidR="002725AF" w:rsidRDefault="002725AF" w:rsidP="002725AF"/>
    <w:p w14:paraId="24C2F65D" w14:textId="77777777" w:rsidR="002725AF" w:rsidRDefault="002725AF" w:rsidP="002725AF">
      <w:pPr>
        <w:pBdr>
          <w:bottom w:val="single" w:sz="12" w:space="1" w:color="auto"/>
        </w:pBdr>
      </w:pPr>
    </w:p>
    <w:p w14:paraId="667213FE" w14:textId="77777777" w:rsidR="002725AF" w:rsidRDefault="002725AF" w:rsidP="002725AF">
      <w:r>
        <w:t>Team member name</w:t>
      </w:r>
    </w:p>
    <w:p w14:paraId="4175E42F" w14:textId="77777777" w:rsidR="002725AF" w:rsidRDefault="002725AF" w:rsidP="002725AF"/>
    <w:p w14:paraId="62BFA641" w14:textId="77777777" w:rsidR="002725AF" w:rsidRDefault="002725AF" w:rsidP="002725AF">
      <w:pPr>
        <w:pBdr>
          <w:bottom w:val="single" w:sz="12" w:space="1" w:color="auto"/>
        </w:pBdr>
      </w:pPr>
    </w:p>
    <w:p w14:paraId="6D59FAE1" w14:textId="77777777" w:rsidR="002725AF" w:rsidRDefault="002725AF" w:rsidP="002725AF">
      <w:r>
        <w:t>Team member name</w:t>
      </w:r>
    </w:p>
    <w:p w14:paraId="2FFA7FD4" w14:textId="77777777" w:rsidR="002725AF" w:rsidRDefault="002725AF" w:rsidP="002725AF"/>
    <w:p w14:paraId="3806A5AF" w14:textId="77777777" w:rsidR="002725AF" w:rsidRDefault="002725AF" w:rsidP="002725AF">
      <w:pPr>
        <w:pBdr>
          <w:bottom w:val="single" w:sz="12" w:space="1" w:color="auto"/>
        </w:pBdr>
      </w:pPr>
    </w:p>
    <w:p w14:paraId="720EF0DB" w14:textId="77777777" w:rsidR="002725AF" w:rsidRDefault="002725AF" w:rsidP="002725AF">
      <w:r>
        <w:t>Team member name</w:t>
      </w:r>
    </w:p>
    <w:p w14:paraId="423AE9EF" w14:textId="77777777" w:rsidR="002725AF" w:rsidRDefault="002725AF" w:rsidP="002725AF"/>
    <w:p w14:paraId="692D50B6" w14:textId="77777777" w:rsidR="002725AF" w:rsidRDefault="002725AF" w:rsidP="002725AF">
      <w:pPr>
        <w:pBdr>
          <w:bottom w:val="single" w:sz="12" w:space="1" w:color="auto"/>
        </w:pBdr>
      </w:pPr>
    </w:p>
    <w:p w14:paraId="0A7E3C9F" w14:textId="77777777" w:rsidR="002725AF" w:rsidRDefault="002725AF" w:rsidP="002725AF">
      <w:r>
        <w:t>Team member name</w:t>
      </w:r>
    </w:p>
    <w:p w14:paraId="0091B12C" w14:textId="77777777" w:rsidR="002725AF" w:rsidRDefault="002725AF" w:rsidP="00381428"/>
    <w:sectPr w:rsidR="002725AF" w:rsidSect="00C36258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21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0D3D8" w14:textId="77777777" w:rsidR="000259D2" w:rsidRDefault="000259D2" w:rsidP="006D73B1">
      <w:pPr>
        <w:spacing w:after="0" w:line="240" w:lineRule="auto"/>
      </w:pPr>
      <w:r>
        <w:separator/>
      </w:r>
    </w:p>
  </w:endnote>
  <w:endnote w:type="continuationSeparator" w:id="0">
    <w:p w14:paraId="34828A57" w14:textId="77777777" w:rsidR="000259D2" w:rsidRDefault="000259D2" w:rsidP="006D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F5C90" w14:textId="77777777" w:rsidR="000259D2" w:rsidRDefault="000259D2" w:rsidP="003814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127BB" w14:textId="77777777" w:rsidR="000259D2" w:rsidRDefault="000259D2" w:rsidP="005246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EBC1B" w14:textId="37117929" w:rsidR="000259D2" w:rsidRPr="00381428" w:rsidRDefault="000259D2" w:rsidP="00381428">
    <w:pPr>
      <w:pStyle w:val="Footer"/>
      <w:framePr w:wrap="none" w:vAnchor="text" w:hAnchor="margin" w:xAlign="right" w:y="1"/>
      <w:rPr>
        <w:rStyle w:val="PageNumber"/>
        <w:color w:val="000000" w:themeColor="text1"/>
        <w:sz w:val="24"/>
      </w:rPr>
    </w:pPr>
    <w:r w:rsidRPr="00381428">
      <w:rPr>
        <w:rStyle w:val="PageNumber"/>
        <w:color w:val="000000" w:themeColor="text1"/>
        <w:sz w:val="24"/>
      </w:rPr>
      <w:fldChar w:fldCharType="begin"/>
    </w:r>
    <w:r w:rsidRPr="00381428">
      <w:rPr>
        <w:rStyle w:val="PageNumber"/>
        <w:color w:val="000000" w:themeColor="text1"/>
        <w:sz w:val="24"/>
      </w:rPr>
      <w:instrText xml:space="preserve">PAGE  </w:instrText>
    </w:r>
    <w:r w:rsidRPr="00381428">
      <w:rPr>
        <w:rStyle w:val="PageNumber"/>
        <w:color w:val="000000" w:themeColor="text1"/>
        <w:sz w:val="24"/>
      </w:rPr>
      <w:fldChar w:fldCharType="separate"/>
    </w:r>
    <w:r w:rsidR="00BB598F">
      <w:rPr>
        <w:rStyle w:val="PageNumber"/>
        <w:noProof/>
        <w:color w:val="000000" w:themeColor="text1"/>
        <w:sz w:val="24"/>
      </w:rPr>
      <w:t>2</w:t>
    </w:r>
    <w:r w:rsidRPr="00381428">
      <w:rPr>
        <w:rStyle w:val="PageNumber"/>
        <w:color w:val="000000" w:themeColor="text1"/>
        <w:sz w:val="24"/>
      </w:rPr>
      <w:fldChar w:fldCharType="end"/>
    </w:r>
  </w:p>
  <w:p w14:paraId="6A1F8364" w14:textId="7683ECC8" w:rsidR="000259D2" w:rsidRDefault="000259D2" w:rsidP="0052460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E32D" w14:textId="26EA71E5" w:rsidR="000259D2" w:rsidRDefault="000259D2" w:rsidP="003814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14E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47B71F" w14:textId="77777777" w:rsidR="000259D2" w:rsidRPr="006739AC" w:rsidRDefault="000259D2" w:rsidP="006739AC">
    <w:pPr>
      <w:pStyle w:val="Footer"/>
      <w:ind w:right="360"/>
      <w:rPr>
        <w:rStyle w:val="Emphasis"/>
        <w:smallCaps/>
      </w:rPr>
    </w:pPr>
    <w:r>
      <w:rPr>
        <w:rStyle w:val="Emphasis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740562" wp14:editId="28ACE14D">
              <wp:simplePos x="0" y="0"/>
              <wp:positionH relativeFrom="page">
                <wp:posOffset>803081</wp:posOffset>
              </wp:positionH>
              <wp:positionV relativeFrom="page">
                <wp:posOffset>8917940</wp:posOffset>
              </wp:positionV>
              <wp:extent cx="6074603" cy="3423"/>
              <wp:effectExtent l="0" t="0" r="46990" b="47625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4603" cy="3423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9779121" id="Straight Connector 6" o:spid="_x0000_s1026" alt="Title: Line design element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3.25pt,702.2pt" to="541.55pt,70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" strokecolor="#eeece1 [3214]" strokeweight="1pt">
              <w10:wrap anchorx="page" anchory="page"/>
            </v:line>
          </w:pict>
        </mc:Fallback>
      </mc:AlternateContent>
    </w:r>
    <w:r>
      <w:rPr>
        <w:rStyle w:val="Emphasis"/>
      </w:rPr>
      <w:t xml:space="preserve">CPRE 288, </w:t>
    </w:r>
    <w:r w:rsidRPr="006739AC">
      <w:rPr>
        <w:rStyle w:val="Emphasis"/>
        <w:smallCaps/>
      </w:rPr>
      <w:t xml:space="preserve">electrical and computer engineering department, </w:t>
    </w:r>
  </w:p>
  <w:p w14:paraId="3F48D72F" w14:textId="77777777" w:rsidR="000259D2" w:rsidRPr="006739AC" w:rsidRDefault="000259D2" w:rsidP="006739AC">
    <w:pPr>
      <w:pStyle w:val="Footer"/>
      <w:rPr>
        <w:iCs/>
        <w:smallCaps/>
        <w:color w:val="000000" w:themeColor="text1"/>
      </w:rPr>
    </w:pPr>
    <w:r w:rsidRPr="006739AC">
      <w:rPr>
        <w:rStyle w:val="Emphasis"/>
        <w:smallCaps/>
      </w:rPr>
      <w:t>iowa state university</w:t>
    </w:r>
  </w:p>
  <w:p w14:paraId="3A27F0A5" w14:textId="77777777" w:rsidR="000259D2" w:rsidRDefault="00025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51076" w14:textId="77777777" w:rsidR="000259D2" w:rsidRDefault="000259D2" w:rsidP="006D73B1">
      <w:pPr>
        <w:spacing w:after="0" w:line="240" w:lineRule="auto"/>
      </w:pPr>
      <w:r>
        <w:separator/>
      </w:r>
    </w:p>
  </w:footnote>
  <w:footnote w:type="continuationSeparator" w:id="0">
    <w:p w14:paraId="1EBE480C" w14:textId="77777777" w:rsidR="000259D2" w:rsidRDefault="000259D2" w:rsidP="006D7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94" w:type="dxa"/>
      <w:tblInd w:w="-144" w:type="dxa"/>
      <w:tblBorders>
        <w:top w:val="single" w:sz="48" w:space="0" w:color="auto"/>
        <w:left w:val="none" w:sz="0" w:space="0" w:color="auto"/>
        <w:bottom w:val="single" w:sz="8" w:space="0" w:color="EEECE1" w:themeColor="background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  <w:gridCol w:w="1674"/>
    </w:tblGrid>
    <w:tr w:rsidR="000259D2" w14:paraId="1668B0C8" w14:textId="77777777" w:rsidTr="0019188F">
      <w:trPr>
        <w:trHeight w:val="1224"/>
      </w:trPr>
      <w:tc>
        <w:tcPr>
          <w:tcW w:w="7920" w:type="dxa"/>
          <w:vAlign w:val="center"/>
        </w:tcPr>
        <w:p w14:paraId="6BCD20BF" w14:textId="77777777" w:rsidR="000259D2" w:rsidRDefault="000259D2" w:rsidP="00381428">
          <w:pPr>
            <w:pStyle w:val="CompanyName"/>
          </w:pPr>
          <w:r>
            <w:t>Embedded Systems International</w:t>
          </w:r>
        </w:p>
      </w:tc>
      <w:tc>
        <w:tcPr>
          <w:tcW w:w="1674" w:type="dxa"/>
          <w:tcBorders>
            <w:top w:val="single" w:sz="48" w:space="0" w:color="auto"/>
            <w:bottom w:val="nil"/>
          </w:tcBorders>
        </w:tcPr>
        <w:p w14:paraId="376E1D59" w14:textId="77777777" w:rsidR="000259D2" w:rsidRDefault="000259D2" w:rsidP="00381428">
          <w:pPr>
            <w:pStyle w:val="CompanyName"/>
          </w:pPr>
        </w:p>
      </w:tc>
    </w:tr>
  </w:tbl>
  <w:p w14:paraId="4952AD24" w14:textId="77777777" w:rsidR="000259D2" w:rsidRDefault="000259D2" w:rsidP="00C36258">
    <w:pPr>
      <w:pStyle w:val="Header"/>
    </w:pPr>
  </w:p>
  <w:p w14:paraId="03C918AC" w14:textId="77777777" w:rsidR="000259D2" w:rsidRDefault="00025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51E67"/>
    <w:multiLevelType w:val="hybridMultilevel"/>
    <w:tmpl w:val="01765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8010B"/>
    <w:multiLevelType w:val="hybridMultilevel"/>
    <w:tmpl w:val="75E2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1284"/>
    <w:multiLevelType w:val="hybridMultilevel"/>
    <w:tmpl w:val="B0FC3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F5A43"/>
    <w:multiLevelType w:val="hybridMultilevel"/>
    <w:tmpl w:val="C916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A0155"/>
    <w:multiLevelType w:val="hybridMultilevel"/>
    <w:tmpl w:val="9910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96016"/>
    <w:multiLevelType w:val="hybridMultilevel"/>
    <w:tmpl w:val="07E092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611179"/>
    <w:multiLevelType w:val="hybridMultilevel"/>
    <w:tmpl w:val="3F282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B241AA"/>
    <w:multiLevelType w:val="hybridMultilevel"/>
    <w:tmpl w:val="A88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57FDF"/>
    <w:multiLevelType w:val="hybridMultilevel"/>
    <w:tmpl w:val="D0FAAC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31123"/>
    <w:multiLevelType w:val="hybridMultilevel"/>
    <w:tmpl w:val="569C1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070B4"/>
    <w:multiLevelType w:val="hybridMultilevel"/>
    <w:tmpl w:val="F62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47A85"/>
    <w:multiLevelType w:val="hybridMultilevel"/>
    <w:tmpl w:val="2C50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A7FE9"/>
    <w:multiLevelType w:val="hybridMultilevel"/>
    <w:tmpl w:val="F18C2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37625"/>
    <w:multiLevelType w:val="hybridMultilevel"/>
    <w:tmpl w:val="727A3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04DD3"/>
    <w:multiLevelType w:val="hybridMultilevel"/>
    <w:tmpl w:val="4B7C5C3A"/>
    <w:lvl w:ilvl="0" w:tplc="8286E2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8496B"/>
    <w:multiLevelType w:val="hybridMultilevel"/>
    <w:tmpl w:val="89E6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E0594"/>
    <w:multiLevelType w:val="hybridMultilevel"/>
    <w:tmpl w:val="3DD0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73BE9"/>
    <w:multiLevelType w:val="hybridMultilevel"/>
    <w:tmpl w:val="44BA1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730A9"/>
    <w:multiLevelType w:val="hybridMultilevel"/>
    <w:tmpl w:val="4B7C5C3A"/>
    <w:lvl w:ilvl="0" w:tplc="8286E2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A74A4"/>
    <w:multiLevelType w:val="hybridMultilevel"/>
    <w:tmpl w:val="37D40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F789D"/>
    <w:multiLevelType w:val="hybridMultilevel"/>
    <w:tmpl w:val="C02CCB2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90577CB"/>
    <w:multiLevelType w:val="hybridMultilevel"/>
    <w:tmpl w:val="59708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62954"/>
    <w:multiLevelType w:val="hybridMultilevel"/>
    <w:tmpl w:val="5A0A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14B70"/>
    <w:multiLevelType w:val="hybridMultilevel"/>
    <w:tmpl w:val="A47E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65787"/>
    <w:multiLevelType w:val="hybridMultilevel"/>
    <w:tmpl w:val="C916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945BA"/>
    <w:multiLevelType w:val="hybridMultilevel"/>
    <w:tmpl w:val="3208C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048B1"/>
    <w:multiLevelType w:val="hybridMultilevel"/>
    <w:tmpl w:val="D9A2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404D1"/>
    <w:multiLevelType w:val="multilevel"/>
    <w:tmpl w:val="0798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3B7BEF"/>
    <w:multiLevelType w:val="hybridMultilevel"/>
    <w:tmpl w:val="B4CA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16D48"/>
    <w:multiLevelType w:val="multilevel"/>
    <w:tmpl w:val="4BD0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772FA2"/>
    <w:multiLevelType w:val="hybridMultilevel"/>
    <w:tmpl w:val="1E6C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D7243F"/>
    <w:multiLevelType w:val="hybridMultilevel"/>
    <w:tmpl w:val="B0B6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15C39"/>
    <w:multiLevelType w:val="hybridMultilevel"/>
    <w:tmpl w:val="6DEC9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7F350E"/>
    <w:multiLevelType w:val="hybridMultilevel"/>
    <w:tmpl w:val="4BC40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456F98"/>
    <w:multiLevelType w:val="hybridMultilevel"/>
    <w:tmpl w:val="E1F62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157D5F"/>
    <w:multiLevelType w:val="hybridMultilevel"/>
    <w:tmpl w:val="05A2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C0DF1"/>
    <w:multiLevelType w:val="hybridMultilevel"/>
    <w:tmpl w:val="37D40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2"/>
  </w:num>
  <w:num w:numId="4">
    <w:abstractNumId w:val="8"/>
  </w:num>
  <w:num w:numId="5">
    <w:abstractNumId w:val="23"/>
  </w:num>
  <w:num w:numId="6">
    <w:abstractNumId w:val="7"/>
  </w:num>
  <w:num w:numId="7">
    <w:abstractNumId w:val="24"/>
  </w:num>
  <w:num w:numId="8">
    <w:abstractNumId w:val="16"/>
  </w:num>
  <w:num w:numId="9">
    <w:abstractNumId w:val="11"/>
  </w:num>
  <w:num w:numId="10">
    <w:abstractNumId w:val="32"/>
  </w:num>
  <w:num w:numId="11">
    <w:abstractNumId w:val="6"/>
  </w:num>
  <w:num w:numId="12">
    <w:abstractNumId w:val="30"/>
  </w:num>
  <w:num w:numId="13">
    <w:abstractNumId w:val="18"/>
  </w:num>
  <w:num w:numId="14">
    <w:abstractNumId w:val="33"/>
  </w:num>
  <w:num w:numId="15">
    <w:abstractNumId w:val="28"/>
  </w:num>
  <w:num w:numId="16">
    <w:abstractNumId w:val="2"/>
  </w:num>
  <w:num w:numId="17">
    <w:abstractNumId w:val="36"/>
  </w:num>
  <w:num w:numId="18">
    <w:abstractNumId w:val="29"/>
  </w:num>
  <w:num w:numId="19">
    <w:abstractNumId w:val="35"/>
  </w:num>
  <w:num w:numId="20">
    <w:abstractNumId w:val="21"/>
  </w:num>
  <w:num w:numId="21">
    <w:abstractNumId w:val="9"/>
  </w:num>
  <w:num w:numId="22">
    <w:abstractNumId w:val="22"/>
  </w:num>
  <w:num w:numId="23">
    <w:abstractNumId w:val="15"/>
  </w:num>
  <w:num w:numId="24">
    <w:abstractNumId w:val="19"/>
  </w:num>
  <w:num w:numId="25">
    <w:abstractNumId w:val="13"/>
  </w:num>
  <w:num w:numId="26">
    <w:abstractNumId w:val="37"/>
  </w:num>
  <w:num w:numId="27">
    <w:abstractNumId w:val="20"/>
  </w:num>
  <w:num w:numId="28">
    <w:abstractNumId w:val="3"/>
  </w:num>
  <w:num w:numId="29">
    <w:abstractNumId w:val="26"/>
  </w:num>
  <w:num w:numId="30">
    <w:abstractNumId w:val="10"/>
  </w:num>
  <w:num w:numId="31">
    <w:abstractNumId w:val="31"/>
  </w:num>
  <w:num w:numId="32">
    <w:abstractNumId w:val="14"/>
  </w:num>
  <w:num w:numId="33">
    <w:abstractNumId w:val="1"/>
  </w:num>
  <w:num w:numId="34">
    <w:abstractNumId w:val="0"/>
  </w:num>
  <w:num w:numId="35">
    <w:abstractNumId w:val="34"/>
  </w:num>
  <w:num w:numId="36">
    <w:abstractNumId w:val="4"/>
  </w:num>
  <w:num w:numId="37">
    <w:abstractNumId w:val="25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66"/>
    <w:rsid w:val="00020295"/>
    <w:rsid w:val="000247F0"/>
    <w:rsid w:val="000259D2"/>
    <w:rsid w:val="00027E45"/>
    <w:rsid w:val="0003717D"/>
    <w:rsid w:val="00040FDD"/>
    <w:rsid w:val="00050E2A"/>
    <w:rsid w:val="0005423F"/>
    <w:rsid w:val="00057DAD"/>
    <w:rsid w:val="00064B2D"/>
    <w:rsid w:val="00091651"/>
    <w:rsid w:val="00094014"/>
    <w:rsid w:val="00096E6D"/>
    <w:rsid w:val="000A3718"/>
    <w:rsid w:val="000C1C55"/>
    <w:rsid w:val="000C6EAE"/>
    <w:rsid w:val="000D2B57"/>
    <w:rsid w:val="000D3356"/>
    <w:rsid w:val="000D6028"/>
    <w:rsid w:val="000E4C0A"/>
    <w:rsid w:val="000F5123"/>
    <w:rsid w:val="000F57C6"/>
    <w:rsid w:val="001012EE"/>
    <w:rsid w:val="00101F84"/>
    <w:rsid w:val="001138B2"/>
    <w:rsid w:val="0011409F"/>
    <w:rsid w:val="00114DDC"/>
    <w:rsid w:val="00116311"/>
    <w:rsid w:val="00126203"/>
    <w:rsid w:val="00161633"/>
    <w:rsid w:val="00173AB9"/>
    <w:rsid w:val="00182392"/>
    <w:rsid w:val="001852FE"/>
    <w:rsid w:val="0019188F"/>
    <w:rsid w:val="001975C7"/>
    <w:rsid w:val="001B143A"/>
    <w:rsid w:val="001C21CE"/>
    <w:rsid w:val="001E3850"/>
    <w:rsid w:val="00242243"/>
    <w:rsid w:val="00243BE7"/>
    <w:rsid w:val="00264501"/>
    <w:rsid w:val="002725AF"/>
    <w:rsid w:val="00273016"/>
    <w:rsid w:val="002767BE"/>
    <w:rsid w:val="00284203"/>
    <w:rsid w:val="0029132B"/>
    <w:rsid w:val="002A006E"/>
    <w:rsid w:val="002A156C"/>
    <w:rsid w:val="002A7BC9"/>
    <w:rsid w:val="002B1461"/>
    <w:rsid w:val="002C1497"/>
    <w:rsid w:val="002D2527"/>
    <w:rsid w:val="002D5566"/>
    <w:rsid w:val="002E27E0"/>
    <w:rsid w:val="002E5A3C"/>
    <w:rsid w:val="002E6057"/>
    <w:rsid w:val="002F1FE0"/>
    <w:rsid w:val="00321DDE"/>
    <w:rsid w:val="00326D63"/>
    <w:rsid w:val="00332715"/>
    <w:rsid w:val="003377CC"/>
    <w:rsid w:val="003649F3"/>
    <w:rsid w:val="00381428"/>
    <w:rsid w:val="00385D2A"/>
    <w:rsid w:val="00387AE6"/>
    <w:rsid w:val="0039276B"/>
    <w:rsid w:val="00397D43"/>
    <w:rsid w:val="003C1C44"/>
    <w:rsid w:val="004104E5"/>
    <w:rsid w:val="004244EF"/>
    <w:rsid w:val="00435601"/>
    <w:rsid w:val="00442F18"/>
    <w:rsid w:val="004444FC"/>
    <w:rsid w:val="00444E5D"/>
    <w:rsid w:val="004455A1"/>
    <w:rsid w:val="0046444A"/>
    <w:rsid w:val="00476824"/>
    <w:rsid w:val="0047799F"/>
    <w:rsid w:val="004A0FE6"/>
    <w:rsid w:val="004B1337"/>
    <w:rsid w:val="004B1380"/>
    <w:rsid w:val="004F2588"/>
    <w:rsid w:val="004F278B"/>
    <w:rsid w:val="004F7702"/>
    <w:rsid w:val="004F7842"/>
    <w:rsid w:val="005104D8"/>
    <w:rsid w:val="005112B9"/>
    <w:rsid w:val="00521116"/>
    <w:rsid w:val="00524602"/>
    <w:rsid w:val="00593DE5"/>
    <w:rsid w:val="005A42ED"/>
    <w:rsid w:val="005A6272"/>
    <w:rsid w:val="005B1259"/>
    <w:rsid w:val="005C4DB9"/>
    <w:rsid w:val="005C63C5"/>
    <w:rsid w:val="005C7035"/>
    <w:rsid w:val="005C7454"/>
    <w:rsid w:val="005D28FD"/>
    <w:rsid w:val="005D2C43"/>
    <w:rsid w:val="005D734F"/>
    <w:rsid w:val="005E4C21"/>
    <w:rsid w:val="005F0946"/>
    <w:rsid w:val="005F4DD9"/>
    <w:rsid w:val="006112B1"/>
    <w:rsid w:val="006238AA"/>
    <w:rsid w:val="00625138"/>
    <w:rsid w:val="00643EAA"/>
    <w:rsid w:val="00651A34"/>
    <w:rsid w:val="00664AAF"/>
    <w:rsid w:val="006739AC"/>
    <w:rsid w:val="00682730"/>
    <w:rsid w:val="006A3A47"/>
    <w:rsid w:val="006C7F21"/>
    <w:rsid w:val="006D387E"/>
    <w:rsid w:val="006D68CE"/>
    <w:rsid w:val="006D73B1"/>
    <w:rsid w:val="006E69B6"/>
    <w:rsid w:val="006F2B6E"/>
    <w:rsid w:val="007114E2"/>
    <w:rsid w:val="0072520D"/>
    <w:rsid w:val="007321CD"/>
    <w:rsid w:val="00773A6E"/>
    <w:rsid w:val="00784204"/>
    <w:rsid w:val="00785D5D"/>
    <w:rsid w:val="007948D1"/>
    <w:rsid w:val="007A0678"/>
    <w:rsid w:val="007A5731"/>
    <w:rsid w:val="007B5461"/>
    <w:rsid w:val="007B5702"/>
    <w:rsid w:val="007D4384"/>
    <w:rsid w:val="007F24A8"/>
    <w:rsid w:val="007F28DE"/>
    <w:rsid w:val="00806A0F"/>
    <w:rsid w:val="00824AAD"/>
    <w:rsid w:val="00834EEE"/>
    <w:rsid w:val="00863888"/>
    <w:rsid w:val="00864294"/>
    <w:rsid w:val="00870690"/>
    <w:rsid w:val="00871171"/>
    <w:rsid w:val="008819E6"/>
    <w:rsid w:val="0088370F"/>
    <w:rsid w:val="008849D6"/>
    <w:rsid w:val="00885C42"/>
    <w:rsid w:val="008877EE"/>
    <w:rsid w:val="00887A81"/>
    <w:rsid w:val="0089444B"/>
    <w:rsid w:val="00897484"/>
    <w:rsid w:val="008B72C7"/>
    <w:rsid w:val="008E21A5"/>
    <w:rsid w:val="008E55D4"/>
    <w:rsid w:val="00907CED"/>
    <w:rsid w:val="00913C2C"/>
    <w:rsid w:val="0091796C"/>
    <w:rsid w:val="009474B9"/>
    <w:rsid w:val="00951CDB"/>
    <w:rsid w:val="00961930"/>
    <w:rsid w:val="00982BC2"/>
    <w:rsid w:val="009A6D62"/>
    <w:rsid w:val="009B16CB"/>
    <w:rsid w:val="009B1AE9"/>
    <w:rsid w:val="009B4F8B"/>
    <w:rsid w:val="009C37A0"/>
    <w:rsid w:val="009C73AF"/>
    <w:rsid w:val="009D4D38"/>
    <w:rsid w:val="009E199A"/>
    <w:rsid w:val="009F068E"/>
    <w:rsid w:val="009F25E0"/>
    <w:rsid w:val="00A03AAA"/>
    <w:rsid w:val="00A25AA6"/>
    <w:rsid w:val="00A51D1C"/>
    <w:rsid w:val="00A520CF"/>
    <w:rsid w:val="00A55EC5"/>
    <w:rsid w:val="00A56FDC"/>
    <w:rsid w:val="00A6052D"/>
    <w:rsid w:val="00A66C29"/>
    <w:rsid w:val="00A66CDF"/>
    <w:rsid w:val="00AA4438"/>
    <w:rsid w:val="00AE1317"/>
    <w:rsid w:val="00AF152F"/>
    <w:rsid w:val="00AF6585"/>
    <w:rsid w:val="00B06355"/>
    <w:rsid w:val="00B16C58"/>
    <w:rsid w:val="00B3059E"/>
    <w:rsid w:val="00B436C1"/>
    <w:rsid w:val="00B56771"/>
    <w:rsid w:val="00B56B6D"/>
    <w:rsid w:val="00B63776"/>
    <w:rsid w:val="00B63A44"/>
    <w:rsid w:val="00B81560"/>
    <w:rsid w:val="00B90811"/>
    <w:rsid w:val="00B91FBA"/>
    <w:rsid w:val="00B931A1"/>
    <w:rsid w:val="00BA63E4"/>
    <w:rsid w:val="00BB173E"/>
    <w:rsid w:val="00BB598F"/>
    <w:rsid w:val="00BD3F54"/>
    <w:rsid w:val="00BE5B0D"/>
    <w:rsid w:val="00C00F08"/>
    <w:rsid w:val="00C02A48"/>
    <w:rsid w:val="00C2114A"/>
    <w:rsid w:val="00C36258"/>
    <w:rsid w:val="00C44DF6"/>
    <w:rsid w:val="00C44F1D"/>
    <w:rsid w:val="00C4601F"/>
    <w:rsid w:val="00CB35E2"/>
    <w:rsid w:val="00CC2DE9"/>
    <w:rsid w:val="00D03B65"/>
    <w:rsid w:val="00D05FB9"/>
    <w:rsid w:val="00D14CB9"/>
    <w:rsid w:val="00D44312"/>
    <w:rsid w:val="00D45195"/>
    <w:rsid w:val="00D531E1"/>
    <w:rsid w:val="00D560A0"/>
    <w:rsid w:val="00D61B2B"/>
    <w:rsid w:val="00D90FA2"/>
    <w:rsid w:val="00D959C7"/>
    <w:rsid w:val="00DA3B97"/>
    <w:rsid w:val="00DC1266"/>
    <w:rsid w:val="00DD5DE6"/>
    <w:rsid w:val="00DE06D1"/>
    <w:rsid w:val="00DF0B3A"/>
    <w:rsid w:val="00DF7130"/>
    <w:rsid w:val="00E00FA1"/>
    <w:rsid w:val="00E12E37"/>
    <w:rsid w:val="00E21DE0"/>
    <w:rsid w:val="00E432BE"/>
    <w:rsid w:val="00E50E73"/>
    <w:rsid w:val="00E60A6C"/>
    <w:rsid w:val="00E713B4"/>
    <w:rsid w:val="00E7315D"/>
    <w:rsid w:val="00E8072E"/>
    <w:rsid w:val="00E9138D"/>
    <w:rsid w:val="00E93F0A"/>
    <w:rsid w:val="00EA41B9"/>
    <w:rsid w:val="00EB02DC"/>
    <w:rsid w:val="00EC5457"/>
    <w:rsid w:val="00ED06C6"/>
    <w:rsid w:val="00EE14E6"/>
    <w:rsid w:val="00EE361B"/>
    <w:rsid w:val="00EF407F"/>
    <w:rsid w:val="00F249DD"/>
    <w:rsid w:val="00F30D41"/>
    <w:rsid w:val="00F335A9"/>
    <w:rsid w:val="00F45F9F"/>
    <w:rsid w:val="00F52B4D"/>
    <w:rsid w:val="00F77A86"/>
    <w:rsid w:val="00F86CB7"/>
    <w:rsid w:val="00F95547"/>
    <w:rsid w:val="00FB42CE"/>
    <w:rsid w:val="00FB4C83"/>
    <w:rsid w:val="00FE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4D70CC"/>
  <w15:docId w15:val="{B0016727-BF5C-4696-98E1-4C96C13A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4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74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7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5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D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B14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3B1"/>
  </w:style>
  <w:style w:type="paragraph" w:styleId="Footer">
    <w:name w:val="footer"/>
    <w:basedOn w:val="Normal"/>
    <w:link w:val="FooterChar"/>
    <w:uiPriority w:val="99"/>
    <w:unhideWhenUsed/>
    <w:rsid w:val="006D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3B1"/>
  </w:style>
  <w:style w:type="paragraph" w:styleId="NoSpacing">
    <w:name w:val="No Spacing"/>
    <w:uiPriority w:val="1"/>
    <w:qFormat/>
    <w:rsid w:val="004244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F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6D63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0E73"/>
    <w:rPr>
      <w:color w:val="800080" w:themeColor="followedHyperlink"/>
      <w:u w:val="single"/>
    </w:rPr>
  </w:style>
  <w:style w:type="paragraph" w:customStyle="1" w:styleId="CompanyName">
    <w:name w:val="Company Name"/>
    <w:basedOn w:val="Normal"/>
    <w:next w:val="Normal"/>
    <w:uiPriority w:val="2"/>
    <w:qFormat/>
    <w:rsid w:val="00C36258"/>
    <w:pPr>
      <w:spacing w:after="120" w:line="240" w:lineRule="auto"/>
    </w:pPr>
    <w:rPr>
      <w:rFonts w:ascii="Garamond" w:eastAsiaTheme="minorEastAsia" w:hAnsi="Garamond"/>
      <w:color w:val="365F91" w:themeColor="accent1" w:themeShade="BF"/>
      <w:sz w:val="56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6739AC"/>
    <w:rPr>
      <w:b w:val="0"/>
      <w:i w:val="0"/>
      <w:iCs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673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8258B-FAE8-4B31-B537-D882FAC7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48EF9B37.dotm</Template>
  <TotalTime>0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Chad M [E CPE]</dc:creator>
  <cp:lastModifiedBy>Administrator</cp:lastModifiedBy>
  <cp:revision>2</cp:revision>
  <cp:lastPrinted>2011-03-22T05:58:00Z</cp:lastPrinted>
  <dcterms:created xsi:type="dcterms:W3CDTF">2019-04-09T19:53:00Z</dcterms:created>
  <dcterms:modified xsi:type="dcterms:W3CDTF">2019-04-09T19:53:00Z</dcterms:modified>
</cp:coreProperties>
</file>